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DD237" w14:textId="4F3C86D4" w:rsidR="0001732A" w:rsidRDefault="00000000">
      <w:pPr>
        <w:pStyle w:val="Standard"/>
      </w:pPr>
      <w:r>
        <w:t>Scenario 1 - Fault 1: Activat</w:t>
      </w:r>
      <w:r w:rsidR="00DB2A3F">
        <w:t>ion</w:t>
      </w:r>
      <w:r>
        <w:t xml:space="preserve"> without driver request</w:t>
      </w:r>
      <w:r>
        <w:tab/>
        <w:t>Parked at parking lot or garage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5"/>
        <w:gridCol w:w="7307"/>
      </w:tblGrid>
      <w:tr w:rsidR="0001732A" w14:paraId="46351B8A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645DF" w14:textId="77777777" w:rsidR="0001732A" w:rsidRDefault="00000000">
            <w:pPr>
              <w:pStyle w:val="TableContents"/>
            </w:pPr>
            <w:r>
              <w:t>Consequence of fault</w:t>
            </w:r>
          </w:p>
        </w:tc>
        <w:tc>
          <w:tcPr>
            <w:tcW w:w="7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35734" w14:textId="77777777" w:rsidR="0001732A" w:rsidRDefault="00000000">
            <w:pPr>
              <w:pStyle w:val="TableContents"/>
            </w:pPr>
            <w:r>
              <w:t>Nothing.</w:t>
            </w:r>
          </w:p>
        </w:tc>
      </w:tr>
      <w:tr w:rsidR="0001732A" w14:paraId="61274077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E5911" w14:textId="77777777" w:rsidR="0001732A" w:rsidRDefault="00000000">
            <w:pPr>
              <w:pStyle w:val="TableContents"/>
            </w:pPr>
            <w:r>
              <w:t>Reason for Severity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BDC81" w14:textId="77777777" w:rsidR="0001732A" w:rsidRDefault="00000000">
            <w:pPr>
              <w:pStyle w:val="TableContents"/>
            </w:pPr>
            <w:r>
              <w:t>Car is stationary.</w:t>
            </w:r>
          </w:p>
        </w:tc>
      </w:tr>
      <w:tr w:rsidR="0001732A" w14:paraId="39674750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0FBE2" w14:textId="77777777" w:rsidR="0001732A" w:rsidRDefault="00000000">
            <w:pPr>
              <w:pStyle w:val="TableContents"/>
            </w:pPr>
            <w:r>
              <w:t>Reason for Exposure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BE11A" w14:textId="77777777" w:rsidR="0001732A" w:rsidRDefault="00000000">
            <w:pPr>
              <w:pStyle w:val="TableContents"/>
            </w:pPr>
            <w:r>
              <w:t>Cars spend most time parked.</w:t>
            </w:r>
          </w:p>
        </w:tc>
      </w:tr>
      <w:tr w:rsidR="0001732A" w14:paraId="0EB531AC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789A0" w14:textId="77777777" w:rsidR="0001732A" w:rsidRDefault="00000000">
            <w:pPr>
              <w:pStyle w:val="TableContents"/>
            </w:pPr>
            <w:r>
              <w:t>Reason for Controllability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7967D" w14:textId="77777777" w:rsidR="0001732A" w:rsidRDefault="00000000">
            <w:pPr>
              <w:pStyle w:val="TableContents"/>
            </w:pPr>
            <w:r>
              <w:t>The malfunction does not affect the safe operation of the vehicle.</w:t>
            </w:r>
          </w:p>
        </w:tc>
      </w:tr>
    </w:tbl>
    <w:p w14:paraId="583F5B6A" w14:textId="77777777" w:rsidR="0001732A" w:rsidRDefault="0001732A">
      <w:pPr>
        <w:pStyle w:val="Standard"/>
      </w:pPr>
    </w:p>
    <w:p w14:paraId="11A2D9BC" w14:textId="61B0ADD9" w:rsidR="0001732A" w:rsidRDefault="00000000">
      <w:pPr>
        <w:pStyle w:val="Standard"/>
      </w:pPr>
      <w:r>
        <w:t>Scenario 2 - Fault 1: Activat</w:t>
      </w:r>
      <w:r w:rsidR="00DB2A3F">
        <w:t>ion</w:t>
      </w:r>
      <w:r>
        <w:t xml:space="preserve"> without driver request</w:t>
      </w:r>
      <w:r>
        <w:tab/>
        <w:t>Parking car in parking garage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5"/>
        <w:gridCol w:w="7307"/>
      </w:tblGrid>
      <w:tr w:rsidR="0001732A" w14:paraId="1CCFE346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87CE2D" w14:textId="77777777" w:rsidR="0001732A" w:rsidRDefault="00000000">
            <w:pPr>
              <w:pStyle w:val="TableContents"/>
            </w:pPr>
            <w:r>
              <w:t>Consequence of fault</w:t>
            </w:r>
          </w:p>
        </w:tc>
        <w:tc>
          <w:tcPr>
            <w:tcW w:w="7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D55C4" w14:textId="77777777" w:rsidR="0001732A" w:rsidRDefault="00000000">
            <w:pPr>
              <w:pStyle w:val="TableContents"/>
            </w:pPr>
            <w:r>
              <w:t>Vehicle following may react to sudden brake light and be involved in a rear-end collision.</w:t>
            </w:r>
          </w:p>
        </w:tc>
      </w:tr>
      <w:tr w:rsidR="0001732A" w14:paraId="0ABE51BF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EA834" w14:textId="77777777" w:rsidR="0001732A" w:rsidRDefault="00000000">
            <w:pPr>
              <w:pStyle w:val="TableContents"/>
            </w:pPr>
            <w:r>
              <w:t>Reason for Severity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7C06F" w14:textId="77777777" w:rsidR="0001732A" w:rsidRDefault="00000000">
            <w:pPr>
              <w:pStyle w:val="TableContents"/>
            </w:pPr>
            <w:r>
              <w:t>Vehicle is at low speed; injury level is low.</w:t>
            </w:r>
          </w:p>
        </w:tc>
      </w:tr>
      <w:tr w:rsidR="0001732A" w14:paraId="6F5D72D1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2C3AF" w14:textId="77777777" w:rsidR="0001732A" w:rsidRDefault="00000000">
            <w:pPr>
              <w:pStyle w:val="TableContents"/>
            </w:pPr>
            <w:r>
              <w:t>Reason for Exposure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29EC5C" w14:textId="77777777" w:rsidR="0001732A" w:rsidRDefault="00000000">
            <w:pPr>
              <w:pStyle w:val="TableContents"/>
            </w:pPr>
            <w:r>
              <w:t>Many drivers park their vehicle in driveways or open parking lots.</w:t>
            </w:r>
          </w:p>
        </w:tc>
      </w:tr>
      <w:tr w:rsidR="0001732A" w14:paraId="7A7614C6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A9D41" w14:textId="77777777" w:rsidR="0001732A" w:rsidRDefault="00000000">
            <w:pPr>
              <w:pStyle w:val="TableContents"/>
            </w:pPr>
            <w:r>
              <w:t>Reason for Controllability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FC505" w14:textId="77777777" w:rsidR="0001732A" w:rsidRDefault="00000000">
            <w:pPr>
              <w:pStyle w:val="TableContents"/>
            </w:pPr>
            <w:r>
              <w:t>The driver has no knowledge of the malfunction.</w:t>
            </w:r>
          </w:p>
        </w:tc>
      </w:tr>
    </w:tbl>
    <w:p w14:paraId="1F07E678" w14:textId="77777777" w:rsidR="0001732A" w:rsidRDefault="0001732A">
      <w:pPr>
        <w:pStyle w:val="Standard"/>
      </w:pPr>
    </w:p>
    <w:p w14:paraId="0D214ADC" w14:textId="07EBE375" w:rsidR="0001732A" w:rsidRDefault="00000000">
      <w:pPr>
        <w:pStyle w:val="Standard"/>
      </w:pPr>
      <w:r>
        <w:t>Scenario 3 - Fault 1: Activat</w:t>
      </w:r>
      <w:r w:rsidR="00DB2A3F">
        <w:t>ion</w:t>
      </w:r>
      <w:r>
        <w:t xml:space="preserve"> without driver request</w:t>
      </w:r>
      <w:r>
        <w:tab/>
        <w:t>Stopped at crossing or red traffic light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5"/>
        <w:gridCol w:w="7307"/>
      </w:tblGrid>
      <w:tr w:rsidR="0001732A" w14:paraId="1C392243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1956A" w14:textId="77777777" w:rsidR="0001732A" w:rsidRDefault="00000000">
            <w:pPr>
              <w:pStyle w:val="TableContents"/>
            </w:pPr>
            <w:r>
              <w:t>Consequence of fault</w:t>
            </w:r>
          </w:p>
        </w:tc>
        <w:tc>
          <w:tcPr>
            <w:tcW w:w="7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DE5E3" w14:textId="77777777" w:rsidR="0001732A" w:rsidRDefault="00000000">
            <w:pPr>
              <w:pStyle w:val="TableContents"/>
            </w:pPr>
            <w:r>
              <w:t>Nothing.</w:t>
            </w:r>
          </w:p>
        </w:tc>
      </w:tr>
      <w:tr w:rsidR="0001732A" w14:paraId="7EF4BB6C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4344A" w14:textId="77777777" w:rsidR="0001732A" w:rsidRDefault="00000000">
            <w:pPr>
              <w:pStyle w:val="TableContents"/>
            </w:pPr>
            <w:r>
              <w:t>Reason for Severity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6CD75" w14:textId="77777777" w:rsidR="0001732A" w:rsidRDefault="00000000">
            <w:pPr>
              <w:pStyle w:val="TableContents"/>
            </w:pPr>
            <w:r>
              <w:t>Car is stationary.</w:t>
            </w:r>
          </w:p>
        </w:tc>
      </w:tr>
      <w:tr w:rsidR="0001732A" w14:paraId="08DCCDF2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707BD" w14:textId="77777777" w:rsidR="0001732A" w:rsidRDefault="00000000">
            <w:pPr>
              <w:pStyle w:val="TableContents"/>
            </w:pPr>
            <w:r>
              <w:t>Reason for Exposure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0878C" w14:textId="77777777" w:rsidR="0001732A" w:rsidRDefault="00000000">
            <w:pPr>
              <w:pStyle w:val="TableContents"/>
            </w:pPr>
            <w:r>
              <w:t>Most commutes will involve being stopped at red lights.</w:t>
            </w:r>
          </w:p>
        </w:tc>
      </w:tr>
      <w:tr w:rsidR="0001732A" w14:paraId="4824320A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5665A" w14:textId="77777777" w:rsidR="0001732A" w:rsidRDefault="00000000">
            <w:pPr>
              <w:pStyle w:val="TableContents"/>
            </w:pPr>
            <w:r>
              <w:t>Reason for Controllability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44F55" w14:textId="77777777" w:rsidR="0001732A" w:rsidRDefault="00000000">
            <w:pPr>
              <w:pStyle w:val="TableContents"/>
            </w:pPr>
            <w:r>
              <w:t>The malfunction does not affect the safe operation of the vehicle.</w:t>
            </w:r>
          </w:p>
        </w:tc>
      </w:tr>
    </w:tbl>
    <w:p w14:paraId="2FA09262" w14:textId="77777777" w:rsidR="0001732A" w:rsidRDefault="0001732A">
      <w:pPr>
        <w:pStyle w:val="Standard"/>
      </w:pPr>
    </w:p>
    <w:p w14:paraId="3E1C90E5" w14:textId="52BEE08C" w:rsidR="0001732A" w:rsidRDefault="00000000">
      <w:pPr>
        <w:pStyle w:val="Standard"/>
      </w:pPr>
      <w:r>
        <w:t>Scenario 4 - Fault 1: Activat</w:t>
      </w:r>
      <w:r w:rsidR="00DB2A3F">
        <w:t>ion</w:t>
      </w:r>
      <w:r>
        <w:t xml:space="preserve"> without driver request</w:t>
      </w:r>
      <w:r>
        <w:tab/>
        <w:t>Driving on country road, overtaking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5"/>
        <w:gridCol w:w="7307"/>
      </w:tblGrid>
      <w:tr w:rsidR="0001732A" w14:paraId="41ECBDEA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F6C1E" w14:textId="77777777" w:rsidR="0001732A" w:rsidRDefault="00000000">
            <w:pPr>
              <w:pStyle w:val="TableContents"/>
            </w:pPr>
            <w:r>
              <w:t>Consequence of fault</w:t>
            </w:r>
          </w:p>
        </w:tc>
        <w:tc>
          <w:tcPr>
            <w:tcW w:w="7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3AD50" w14:textId="77777777" w:rsidR="0001732A" w:rsidRDefault="00000000">
            <w:pPr>
              <w:pStyle w:val="TableContents"/>
            </w:pPr>
            <w:r>
              <w:t>Other vehicle may react to perceived braking, losing control of their vehicle.</w:t>
            </w:r>
          </w:p>
        </w:tc>
      </w:tr>
      <w:tr w:rsidR="0001732A" w14:paraId="415CB908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E8A68" w14:textId="77777777" w:rsidR="0001732A" w:rsidRDefault="00000000">
            <w:pPr>
              <w:pStyle w:val="TableContents"/>
            </w:pPr>
            <w:r>
              <w:t>Reason for Severity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08DCD" w14:textId="77777777" w:rsidR="0001732A" w:rsidRDefault="00000000">
            <w:pPr>
              <w:pStyle w:val="TableContents"/>
            </w:pPr>
            <w:r>
              <w:t>A one-car accident is less likely to cause life-threatening injury.</w:t>
            </w:r>
          </w:p>
        </w:tc>
      </w:tr>
      <w:tr w:rsidR="0001732A" w14:paraId="4A0742B0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32D4B" w14:textId="77777777" w:rsidR="0001732A" w:rsidRDefault="00000000">
            <w:pPr>
              <w:pStyle w:val="TableContents"/>
            </w:pPr>
            <w:r>
              <w:t>Reason for Exposure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D515D" w14:textId="77777777" w:rsidR="0001732A" w:rsidRDefault="00000000">
            <w:pPr>
              <w:pStyle w:val="TableContents"/>
            </w:pPr>
            <w:r>
              <w:t>Overtaking on a highway is relatively uncommon.</w:t>
            </w:r>
          </w:p>
        </w:tc>
      </w:tr>
      <w:tr w:rsidR="0001732A" w14:paraId="03DCBD60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634FA" w14:textId="77777777" w:rsidR="0001732A" w:rsidRDefault="00000000">
            <w:pPr>
              <w:pStyle w:val="TableContents"/>
            </w:pPr>
            <w:r>
              <w:t>Reason for Controllability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7B28E6" w14:textId="77777777" w:rsidR="0001732A" w:rsidRDefault="00000000">
            <w:pPr>
              <w:pStyle w:val="TableContents"/>
            </w:pPr>
            <w:r>
              <w:t>The other driver should be able to react to another vehicle braking.</w:t>
            </w:r>
          </w:p>
        </w:tc>
      </w:tr>
    </w:tbl>
    <w:p w14:paraId="4659B9BB" w14:textId="77777777" w:rsidR="0001732A" w:rsidRDefault="0001732A">
      <w:pPr>
        <w:pStyle w:val="Standard"/>
      </w:pPr>
    </w:p>
    <w:p w14:paraId="7B371B10" w14:textId="2B2E3F57" w:rsidR="0001732A" w:rsidRDefault="00000000">
      <w:pPr>
        <w:pStyle w:val="Standard"/>
      </w:pPr>
      <w:r>
        <w:t>Scenario 5 - Fault 1: Activat</w:t>
      </w:r>
      <w:r w:rsidR="00DB2A3F">
        <w:t>ion</w:t>
      </w:r>
      <w:r>
        <w:t xml:space="preserve"> without driver request</w:t>
      </w:r>
      <w:r>
        <w:tab/>
        <w:t>Driving on highway at night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5"/>
        <w:gridCol w:w="7307"/>
      </w:tblGrid>
      <w:tr w:rsidR="0001732A" w14:paraId="42BD643E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636BE" w14:textId="77777777" w:rsidR="0001732A" w:rsidRDefault="00000000">
            <w:pPr>
              <w:pStyle w:val="TableContents"/>
            </w:pPr>
            <w:r>
              <w:t>Consequence of fault</w:t>
            </w:r>
          </w:p>
        </w:tc>
        <w:tc>
          <w:tcPr>
            <w:tcW w:w="7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EC94D" w14:textId="77777777" w:rsidR="0001732A" w:rsidRDefault="00000000">
            <w:pPr>
              <w:pStyle w:val="TableContents"/>
            </w:pPr>
            <w:r>
              <w:t>Vehicle behind reacts erratically to perceived braking, loses control.</w:t>
            </w:r>
          </w:p>
        </w:tc>
      </w:tr>
      <w:tr w:rsidR="0001732A" w14:paraId="7803AB4A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B6D1F" w14:textId="77777777" w:rsidR="0001732A" w:rsidRDefault="00000000">
            <w:pPr>
              <w:pStyle w:val="TableContents"/>
            </w:pPr>
            <w:r>
              <w:t>Reason for Severity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62CDC" w14:textId="77777777" w:rsidR="0001732A" w:rsidRDefault="00000000">
            <w:pPr>
              <w:pStyle w:val="TableContents"/>
            </w:pPr>
            <w:r>
              <w:t>Vehicle collides with obstacles at high speed; severe injury is likely.</w:t>
            </w:r>
          </w:p>
        </w:tc>
      </w:tr>
      <w:tr w:rsidR="0001732A" w14:paraId="759F3AE0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F3F00" w14:textId="77777777" w:rsidR="0001732A" w:rsidRDefault="00000000">
            <w:pPr>
              <w:pStyle w:val="TableContents"/>
            </w:pPr>
            <w:r>
              <w:t>Reason for Exposure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0CC6D" w14:textId="77777777" w:rsidR="0001732A" w:rsidRDefault="00000000">
            <w:pPr>
              <w:pStyle w:val="TableContents"/>
            </w:pPr>
            <w:r>
              <w:t>Many commutes involve driving at night on major roads.</w:t>
            </w:r>
          </w:p>
        </w:tc>
      </w:tr>
      <w:tr w:rsidR="0001732A" w14:paraId="29AAD7EC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A295F0" w14:textId="77777777" w:rsidR="0001732A" w:rsidRDefault="00000000">
            <w:pPr>
              <w:pStyle w:val="TableContents"/>
            </w:pPr>
            <w:r>
              <w:t>Reason for Controllability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F0E0E" w14:textId="77777777" w:rsidR="0001732A" w:rsidRDefault="00000000">
            <w:pPr>
              <w:pStyle w:val="TableContents"/>
            </w:pPr>
            <w:r>
              <w:t>Most drivers should be able to react to another vehicle braking safely.</w:t>
            </w:r>
          </w:p>
        </w:tc>
      </w:tr>
    </w:tbl>
    <w:p w14:paraId="1A2A525A" w14:textId="77777777" w:rsidR="0001732A" w:rsidRDefault="0001732A">
      <w:pPr>
        <w:pStyle w:val="Standard"/>
      </w:pPr>
    </w:p>
    <w:p w14:paraId="64A60376" w14:textId="11F8F03A" w:rsidR="0001732A" w:rsidRDefault="00000000">
      <w:pPr>
        <w:pStyle w:val="Standard"/>
      </w:pPr>
      <w:r>
        <w:t>Scenario 6 - Fault 1: Activat</w:t>
      </w:r>
      <w:r w:rsidR="00DB2A3F">
        <w:t>ion</w:t>
      </w:r>
      <w:r>
        <w:t xml:space="preserve"> without driver request</w:t>
      </w:r>
      <w:r>
        <w:tab/>
        <w:t>Turning through an intersection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5"/>
        <w:gridCol w:w="7307"/>
      </w:tblGrid>
      <w:tr w:rsidR="0001732A" w14:paraId="5418579A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FAB9F" w14:textId="77777777" w:rsidR="0001732A" w:rsidRDefault="00000000">
            <w:pPr>
              <w:pStyle w:val="TableContents"/>
            </w:pPr>
            <w:r>
              <w:t>Consequence of fault</w:t>
            </w:r>
          </w:p>
        </w:tc>
        <w:tc>
          <w:tcPr>
            <w:tcW w:w="7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7BFDD" w14:textId="77777777" w:rsidR="0001732A" w:rsidRDefault="00000000">
            <w:pPr>
              <w:pStyle w:val="TableContents"/>
            </w:pPr>
            <w:r>
              <w:t>Oncoming vehicle assumes braking, proceeds through and collides.</w:t>
            </w:r>
          </w:p>
        </w:tc>
      </w:tr>
      <w:tr w:rsidR="0001732A" w14:paraId="023549B3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59260" w14:textId="77777777" w:rsidR="0001732A" w:rsidRDefault="00000000">
            <w:pPr>
              <w:pStyle w:val="TableContents"/>
            </w:pPr>
            <w:r>
              <w:t>Reason for Severity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D4823" w14:textId="77777777" w:rsidR="0001732A" w:rsidRDefault="00000000">
            <w:pPr>
              <w:pStyle w:val="TableContents"/>
            </w:pPr>
            <w:r>
              <w:t>Vehicles collide at high speed; severe injury is likely.</w:t>
            </w:r>
          </w:p>
        </w:tc>
      </w:tr>
      <w:tr w:rsidR="0001732A" w14:paraId="6B0EBE1D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59097B" w14:textId="77777777" w:rsidR="0001732A" w:rsidRDefault="00000000">
            <w:pPr>
              <w:pStyle w:val="TableContents"/>
            </w:pPr>
            <w:r>
              <w:t>Reason for Exposure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D8907" w14:textId="77777777" w:rsidR="0001732A" w:rsidRDefault="00000000">
            <w:pPr>
              <w:pStyle w:val="TableContents"/>
            </w:pPr>
            <w:r>
              <w:t>Many commutes involve driving at night on major roads.</w:t>
            </w:r>
          </w:p>
        </w:tc>
      </w:tr>
      <w:tr w:rsidR="0001732A" w14:paraId="75A77734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03FF1" w14:textId="77777777" w:rsidR="0001732A" w:rsidRDefault="00000000">
            <w:pPr>
              <w:pStyle w:val="TableContents"/>
            </w:pPr>
            <w:r>
              <w:t>Reason for Controllability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1DF7C" w14:textId="77777777" w:rsidR="0001732A" w:rsidRDefault="00000000">
            <w:pPr>
              <w:pStyle w:val="TableContents"/>
            </w:pPr>
            <w:r>
              <w:t>The driver has no knowledge of the malfunction.</w:t>
            </w:r>
          </w:p>
        </w:tc>
      </w:tr>
    </w:tbl>
    <w:p w14:paraId="3494F9F5" w14:textId="77777777" w:rsidR="0001732A" w:rsidRDefault="0001732A">
      <w:pPr>
        <w:pStyle w:val="Standard"/>
      </w:pPr>
    </w:p>
    <w:p w14:paraId="5245ED6A" w14:textId="77777777" w:rsidR="0001732A" w:rsidRDefault="0001732A">
      <w:pPr>
        <w:pStyle w:val="Standard"/>
      </w:pPr>
    </w:p>
    <w:p w14:paraId="5FB1EB4D" w14:textId="77777777" w:rsidR="0001732A" w:rsidRDefault="0001732A">
      <w:pPr>
        <w:pStyle w:val="Standard"/>
      </w:pPr>
    </w:p>
    <w:p w14:paraId="479CC31C" w14:textId="700BEBA9" w:rsidR="0001732A" w:rsidRDefault="00000000">
      <w:pPr>
        <w:pStyle w:val="Standard"/>
      </w:pPr>
      <w:r>
        <w:t>Scenario 7 - Fault 1: Activat</w:t>
      </w:r>
      <w:r w:rsidR="00DB2A3F">
        <w:t>ion</w:t>
      </w:r>
      <w:r>
        <w:t xml:space="preserve"> without driver request</w:t>
      </w:r>
      <w:r>
        <w:tab/>
        <w:t>Reversing at low speed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5"/>
        <w:gridCol w:w="7307"/>
      </w:tblGrid>
      <w:tr w:rsidR="0001732A" w14:paraId="1310CA7A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5F6B7" w14:textId="77777777" w:rsidR="0001732A" w:rsidRDefault="00000000">
            <w:pPr>
              <w:pStyle w:val="TableContents"/>
            </w:pPr>
            <w:r>
              <w:t>Consequence of fault</w:t>
            </w:r>
          </w:p>
        </w:tc>
        <w:tc>
          <w:tcPr>
            <w:tcW w:w="7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6B9BF" w14:textId="77777777" w:rsidR="0001732A" w:rsidRDefault="00000000">
            <w:pPr>
              <w:pStyle w:val="TableContents"/>
            </w:pPr>
            <w:r>
              <w:t>Nothing.</w:t>
            </w:r>
          </w:p>
        </w:tc>
      </w:tr>
      <w:tr w:rsidR="0001732A" w14:paraId="6ACE0F2C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67FD" w14:textId="77777777" w:rsidR="0001732A" w:rsidRDefault="00000000">
            <w:pPr>
              <w:pStyle w:val="TableContents"/>
            </w:pPr>
            <w:r>
              <w:t>Reason for Severity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61B32" w14:textId="77777777" w:rsidR="0001732A" w:rsidRDefault="00000000">
            <w:pPr>
              <w:pStyle w:val="TableContents"/>
            </w:pPr>
            <w:r>
              <w:t>Brake lights should be always activated while reversing.</w:t>
            </w:r>
          </w:p>
        </w:tc>
      </w:tr>
      <w:tr w:rsidR="0001732A" w14:paraId="13B42638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290C28" w14:textId="77777777" w:rsidR="0001732A" w:rsidRDefault="00000000">
            <w:pPr>
              <w:pStyle w:val="TableContents"/>
            </w:pPr>
            <w:r>
              <w:t>Reason for Exposure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4606F" w14:textId="77777777" w:rsidR="0001732A" w:rsidRDefault="00000000">
            <w:pPr>
              <w:pStyle w:val="TableContents"/>
            </w:pPr>
            <w:r>
              <w:t>Vehicles reverse every day.</w:t>
            </w:r>
          </w:p>
        </w:tc>
      </w:tr>
      <w:tr w:rsidR="0001732A" w14:paraId="48B0466E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AE60C" w14:textId="77777777" w:rsidR="0001732A" w:rsidRDefault="00000000">
            <w:pPr>
              <w:pStyle w:val="TableContents"/>
            </w:pPr>
            <w:r>
              <w:t>Reason for Controllability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C81A92" w14:textId="77777777" w:rsidR="0001732A" w:rsidRDefault="00000000">
            <w:pPr>
              <w:pStyle w:val="TableContents"/>
            </w:pPr>
            <w:r>
              <w:t>The malfunction is not possible.</w:t>
            </w:r>
          </w:p>
        </w:tc>
      </w:tr>
    </w:tbl>
    <w:p w14:paraId="2D8AC4C7" w14:textId="77777777" w:rsidR="0001732A" w:rsidRDefault="0001732A">
      <w:pPr>
        <w:pStyle w:val="Standard"/>
      </w:pPr>
    </w:p>
    <w:p w14:paraId="3FABBF77" w14:textId="11DF0D3F" w:rsidR="0001732A" w:rsidRDefault="00000000">
      <w:pPr>
        <w:pStyle w:val="Standard"/>
      </w:pPr>
      <w:r>
        <w:t>Scenario 8 - Fault 1: Activat</w:t>
      </w:r>
      <w:r w:rsidR="00DB2A3F">
        <w:t>ion</w:t>
      </w:r>
      <w:r>
        <w:t xml:space="preserve"> without driver request</w:t>
      </w:r>
      <w:r>
        <w:tab/>
        <w:t>Stopping at a crossing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5"/>
        <w:gridCol w:w="7307"/>
      </w:tblGrid>
      <w:tr w:rsidR="0001732A" w14:paraId="11B093DC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D0269" w14:textId="77777777" w:rsidR="0001732A" w:rsidRDefault="00000000">
            <w:pPr>
              <w:pStyle w:val="TableContents"/>
            </w:pPr>
            <w:r>
              <w:t>Consequence of fault</w:t>
            </w:r>
          </w:p>
        </w:tc>
        <w:tc>
          <w:tcPr>
            <w:tcW w:w="7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2493D" w14:textId="77777777" w:rsidR="0001732A" w:rsidRDefault="00000000">
            <w:pPr>
              <w:pStyle w:val="TableContents"/>
            </w:pPr>
            <w:r>
              <w:t>Nothing.</w:t>
            </w:r>
          </w:p>
        </w:tc>
      </w:tr>
      <w:tr w:rsidR="0001732A" w14:paraId="740A4838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252B93" w14:textId="77777777" w:rsidR="0001732A" w:rsidRDefault="00000000">
            <w:pPr>
              <w:pStyle w:val="TableContents"/>
            </w:pPr>
            <w:r>
              <w:t>Reason for Severity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57946" w14:textId="77777777" w:rsidR="0001732A" w:rsidRDefault="00000000">
            <w:pPr>
              <w:pStyle w:val="TableContents"/>
            </w:pPr>
            <w:r>
              <w:t>Brake lights should be activated while slowing to a stop.</w:t>
            </w:r>
          </w:p>
        </w:tc>
      </w:tr>
      <w:tr w:rsidR="0001732A" w14:paraId="0CBCB600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18BB9" w14:textId="77777777" w:rsidR="0001732A" w:rsidRDefault="00000000">
            <w:pPr>
              <w:pStyle w:val="TableContents"/>
            </w:pPr>
            <w:r>
              <w:t>Reason for Exposure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A09F5" w14:textId="77777777" w:rsidR="0001732A" w:rsidRDefault="00000000">
            <w:pPr>
              <w:pStyle w:val="TableContents"/>
            </w:pPr>
            <w:r>
              <w:t>Many commutes involve driving at night on major roads.</w:t>
            </w:r>
          </w:p>
        </w:tc>
      </w:tr>
      <w:tr w:rsidR="0001732A" w14:paraId="044502A6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EE81B" w14:textId="77777777" w:rsidR="0001732A" w:rsidRDefault="00000000">
            <w:pPr>
              <w:pStyle w:val="TableContents"/>
            </w:pPr>
            <w:r>
              <w:t>Reason for Controllability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3B1FEF" w14:textId="77777777" w:rsidR="0001732A" w:rsidRDefault="00000000">
            <w:pPr>
              <w:pStyle w:val="TableContents"/>
            </w:pPr>
            <w:r>
              <w:t>The malfunction does not affect the safe operation of the vehicle.</w:t>
            </w:r>
          </w:p>
        </w:tc>
      </w:tr>
    </w:tbl>
    <w:p w14:paraId="6683404B" w14:textId="77777777" w:rsidR="0001732A" w:rsidRDefault="0001732A">
      <w:pPr>
        <w:pStyle w:val="Standard"/>
      </w:pPr>
    </w:p>
    <w:p w14:paraId="54465A9B" w14:textId="77777777" w:rsidR="0001732A" w:rsidRDefault="0001732A">
      <w:pPr>
        <w:pageBreakBefore/>
        <w:suppressAutoHyphens w:val="0"/>
      </w:pPr>
    </w:p>
    <w:p w14:paraId="2A0ED296" w14:textId="77777777" w:rsidR="0001732A" w:rsidRDefault="0001732A">
      <w:pPr>
        <w:pStyle w:val="Standard"/>
      </w:pPr>
    </w:p>
    <w:p w14:paraId="15B19C03" w14:textId="47CE2239" w:rsidR="0001732A" w:rsidRDefault="00000000">
      <w:pPr>
        <w:pStyle w:val="Standard"/>
      </w:pPr>
      <w:r>
        <w:t>Scenario 1 - Fault 2: No activa</w:t>
      </w:r>
      <w:r w:rsidR="00DB2A3F">
        <w:t>tion</w:t>
      </w:r>
      <w:r>
        <w:t xml:space="preserve"> when requested by driver</w:t>
      </w:r>
      <w:r>
        <w:tab/>
        <w:t>Parked at parking lot or garage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5"/>
        <w:gridCol w:w="7307"/>
      </w:tblGrid>
      <w:tr w:rsidR="0001732A" w14:paraId="1C2904FA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AD88F" w14:textId="77777777" w:rsidR="0001732A" w:rsidRDefault="00000000">
            <w:pPr>
              <w:pStyle w:val="TableContents"/>
            </w:pPr>
            <w:r>
              <w:t>Consequence of fault</w:t>
            </w:r>
          </w:p>
        </w:tc>
        <w:tc>
          <w:tcPr>
            <w:tcW w:w="7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2CC00" w14:textId="77777777" w:rsidR="0001732A" w:rsidRDefault="00000000">
            <w:pPr>
              <w:pStyle w:val="TableContents"/>
            </w:pPr>
            <w:r>
              <w:t>Nothing.</w:t>
            </w:r>
          </w:p>
        </w:tc>
      </w:tr>
      <w:tr w:rsidR="0001732A" w14:paraId="1FBCB3A7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0B0BA" w14:textId="77777777" w:rsidR="0001732A" w:rsidRDefault="00000000">
            <w:pPr>
              <w:pStyle w:val="TableContents"/>
            </w:pPr>
            <w:r>
              <w:t>Reason for Severity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8BB77" w14:textId="77777777" w:rsidR="0001732A" w:rsidRDefault="00000000">
            <w:pPr>
              <w:pStyle w:val="TableContents"/>
            </w:pPr>
            <w:r>
              <w:t>Car is stationary.</w:t>
            </w:r>
          </w:p>
        </w:tc>
      </w:tr>
      <w:tr w:rsidR="0001732A" w14:paraId="270A9C5A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4C4F8" w14:textId="77777777" w:rsidR="0001732A" w:rsidRDefault="00000000">
            <w:pPr>
              <w:pStyle w:val="TableContents"/>
            </w:pPr>
            <w:r>
              <w:t>Reason for Exposure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51384" w14:textId="77777777" w:rsidR="0001732A" w:rsidRDefault="00000000">
            <w:pPr>
              <w:pStyle w:val="TableContents"/>
            </w:pPr>
            <w:r>
              <w:t>Cars spend most time parked.</w:t>
            </w:r>
          </w:p>
        </w:tc>
      </w:tr>
      <w:tr w:rsidR="0001732A" w14:paraId="745F447C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CE3AA" w14:textId="77777777" w:rsidR="0001732A" w:rsidRDefault="00000000">
            <w:pPr>
              <w:pStyle w:val="TableContents"/>
            </w:pPr>
            <w:r>
              <w:t>Reason for Controllability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6C8B9" w14:textId="77777777" w:rsidR="0001732A" w:rsidRDefault="00000000">
            <w:pPr>
              <w:pStyle w:val="TableContents"/>
            </w:pPr>
            <w:r>
              <w:t>The malfunction does not affect the safe operation of the vehicle.</w:t>
            </w:r>
          </w:p>
        </w:tc>
      </w:tr>
    </w:tbl>
    <w:p w14:paraId="05D33CBD" w14:textId="77777777" w:rsidR="0001732A" w:rsidRDefault="0001732A">
      <w:pPr>
        <w:pStyle w:val="Standard"/>
      </w:pPr>
    </w:p>
    <w:p w14:paraId="13CDE386" w14:textId="62F421F3" w:rsidR="0001732A" w:rsidRDefault="00000000">
      <w:pPr>
        <w:pStyle w:val="Standard"/>
      </w:pPr>
      <w:r>
        <w:t>Scenario 2 - Fault 2: No</w:t>
      </w:r>
      <w:r w:rsidR="00DB2A3F">
        <w:t xml:space="preserve"> activation</w:t>
      </w:r>
      <w:r>
        <w:t xml:space="preserve"> when requested by driver</w:t>
      </w:r>
      <w:r>
        <w:tab/>
        <w:t>Parking car in parking garage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5"/>
        <w:gridCol w:w="7307"/>
      </w:tblGrid>
      <w:tr w:rsidR="0001732A" w14:paraId="595F5D53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E3C62" w14:textId="77777777" w:rsidR="0001732A" w:rsidRDefault="00000000">
            <w:pPr>
              <w:pStyle w:val="TableContents"/>
            </w:pPr>
            <w:r>
              <w:t>Consequence of fault</w:t>
            </w:r>
          </w:p>
        </w:tc>
        <w:tc>
          <w:tcPr>
            <w:tcW w:w="7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F57FD" w14:textId="77777777" w:rsidR="0001732A" w:rsidRDefault="00000000">
            <w:pPr>
              <w:pStyle w:val="TableContents"/>
            </w:pPr>
            <w:r>
              <w:t>Vehicle following may fail to notice vehicle and collide.</w:t>
            </w:r>
          </w:p>
        </w:tc>
      </w:tr>
      <w:tr w:rsidR="0001732A" w14:paraId="70A6217F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C1FE1" w14:textId="77777777" w:rsidR="0001732A" w:rsidRDefault="00000000">
            <w:pPr>
              <w:pStyle w:val="TableContents"/>
            </w:pPr>
            <w:r>
              <w:t>Reason for Severity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FD5B4" w14:textId="77777777" w:rsidR="0001732A" w:rsidRDefault="00000000">
            <w:pPr>
              <w:pStyle w:val="TableContents"/>
            </w:pPr>
            <w:r>
              <w:t>Vehicle is at low speed; injury level is low.</w:t>
            </w:r>
          </w:p>
        </w:tc>
      </w:tr>
      <w:tr w:rsidR="0001732A" w14:paraId="7A55060F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FED70" w14:textId="77777777" w:rsidR="0001732A" w:rsidRDefault="00000000">
            <w:pPr>
              <w:pStyle w:val="TableContents"/>
            </w:pPr>
            <w:r>
              <w:t>Reason for Exposure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4B588" w14:textId="77777777" w:rsidR="0001732A" w:rsidRDefault="00000000">
            <w:pPr>
              <w:pStyle w:val="TableContents"/>
            </w:pPr>
            <w:r>
              <w:t>Many drivers park their vehicle in driveways or open parking lots.</w:t>
            </w:r>
          </w:p>
        </w:tc>
      </w:tr>
      <w:tr w:rsidR="0001732A" w14:paraId="07711F0C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65DC5" w14:textId="77777777" w:rsidR="0001732A" w:rsidRDefault="00000000">
            <w:pPr>
              <w:pStyle w:val="TableContents"/>
            </w:pPr>
            <w:r>
              <w:t>Reason for Controllability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80CD4" w14:textId="77777777" w:rsidR="0001732A" w:rsidRDefault="00000000">
            <w:pPr>
              <w:pStyle w:val="TableContents"/>
            </w:pPr>
            <w:r>
              <w:t>The driver has no knowledge of the malfunction.</w:t>
            </w:r>
          </w:p>
        </w:tc>
      </w:tr>
    </w:tbl>
    <w:p w14:paraId="19C0D6EB" w14:textId="77777777" w:rsidR="0001732A" w:rsidRDefault="0001732A">
      <w:pPr>
        <w:pStyle w:val="Standard"/>
      </w:pPr>
    </w:p>
    <w:p w14:paraId="1601BAC2" w14:textId="65679327" w:rsidR="0001732A" w:rsidRDefault="00000000">
      <w:pPr>
        <w:pStyle w:val="Standard"/>
      </w:pPr>
      <w:r>
        <w:t>Scenario 3 - Fault 2: No activat</w:t>
      </w:r>
      <w:r w:rsidR="00DB2A3F">
        <w:t>ion</w:t>
      </w:r>
      <w:r>
        <w:t xml:space="preserve"> when requested by driver</w:t>
      </w:r>
      <w:r>
        <w:tab/>
        <w:t>Stopped at crossing or red traffic light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5"/>
        <w:gridCol w:w="7307"/>
      </w:tblGrid>
      <w:tr w:rsidR="0001732A" w14:paraId="7B38F04C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65F98" w14:textId="77777777" w:rsidR="0001732A" w:rsidRDefault="00000000">
            <w:pPr>
              <w:pStyle w:val="TableContents"/>
            </w:pPr>
            <w:r>
              <w:t>Consequence of fault</w:t>
            </w:r>
          </w:p>
        </w:tc>
        <w:tc>
          <w:tcPr>
            <w:tcW w:w="7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E3020" w14:textId="77777777" w:rsidR="0001732A" w:rsidRDefault="00000000">
            <w:pPr>
              <w:pStyle w:val="TableContents"/>
            </w:pPr>
            <w:r>
              <w:t>Driver behind believes vehicle is not braking, rear collision.</w:t>
            </w:r>
          </w:p>
        </w:tc>
      </w:tr>
      <w:tr w:rsidR="0001732A" w14:paraId="3A03E670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7880C" w14:textId="77777777" w:rsidR="0001732A" w:rsidRDefault="00000000">
            <w:pPr>
              <w:pStyle w:val="TableContents"/>
            </w:pPr>
            <w:r>
              <w:t>Reason for Severity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B2413" w14:textId="77777777" w:rsidR="0001732A" w:rsidRDefault="00000000">
            <w:pPr>
              <w:pStyle w:val="TableContents"/>
            </w:pPr>
            <w:r>
              <w:t>Vehicle is rear-ended at high speed; severe injury is likely.</w:t>
            </w:r>
          </w:p>
        </w:tc>
      </w:tr>
      <w:tr w:rsidR="0001732A" w14:paraId="15371316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C21FE" w14:textId="77777777" w:rsidR="0001732A" w:rsidRDefault="00000000">
            <w:pPr>
              <w:pStyle w:val="TableContents"/>
            </w:pPr>
            <w:r>
              <w:t>Reason for Exposure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0D5CD" w14:textId="77777777" w:rsidR="0001732A" w:rsidRDefault="00000000">
            <w:pPr>
              <w:pStyle w:val="TableContents"/>
            </w:pPr>
            <w:r>
              <w:t>Most commutes will involve being stopped at red lights.</w:t>
            </w:r>
          </w:p>
        </w:tc>
      </w:tr>
      <w:tr w:rsidR="0001732A" w14:paraId="6FAB5235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3DEE6" w14:textId="77777777" w:rsidR="0001732A" w:rsidRDefault="00000000">
            <w:pPr>
              <w:pStyle w:val="TableContents"/>
            </w:pPr>
            <w:r>
              <w:t>Reason for Controllability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EB0854" w14:textId="77777777" w:rsidR="0001732A" w:rsidRDefault="00000000">
            <w:pPr>
              <w:pStyle w:val="TableContents"/>
            </w:pPr>
            <w:r>
              <w:t>The driver has no knowledge of the malfunction.</w:t>
            </w:r>
          </w:p>
        </w:tc>
      </w:tr>
    </w:tbl>
    <w:p w14:paraId="1A7DB756" w14:textId="77777777" w:rsidR="0001732A" w:rsidRDefault="0001732A">
      <w:pPr>
        <w:pStyle w:val="Standard"/>
      </w:pPr>
    </w:p>
    <w:p w14:paraId="63EF3049" w14:textId="40BD7577" w:rsidR="0001732A" w:rsidRDefault="00000000">
      <w:pPr>
        <w:pStyle w:val="Standard"/>
      </w:pPr>
      <w:r>
        <w:t>Scenario 4 - Fault 2: No activat</w:t>
      </w:r>
      <w:r w:rsidR="00DB2A3F">
        <w:t>ion</w:t>
      </w:r>
      <w:r>
        <w:t xml:space="preserve"> when requested by driver</w:t>
      </w:r>
      <w:r>
        <w:tab/>
        <w:t>Driving on country road, overtaking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5"/>
        <w:gridCol w:w="7307"/>
      </w:tblGrid>
      <w:tr w:rsidR="0001732A" w14:paraId="0BF826ED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C5CC0" w14:textId="77777777" w:rsidR="0001732A" w:rsidRDefault="00000000">
            <w:pPr>
              <w:pStyle w:val="TableContents"/>
            </w:pPr>
            <w:r>
              <w:t>Consequence of fault</w:t>
            </w:r>
          </w:p>
        </w:tc>
        <w:tc>
          <w:tcPr>
            <w:tcW w:w="7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F11BB" w14:textId="77777777" w:rsidR="0001732A" w:rsidRDefault="00000000">
            <w:pPr>
              <w:pStyle w:val="TableContents"/>
            </w:pPr>
            <w:r>
              <w:t>Another vehicle may brake to allow overtake, causing a collision.</w:t>
            </w:r>
          </w:p>
        </w:tc>
      </w:tr>
      <w:tr w:rsidR="0001732A" w14:paraId="2A3B823C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A0C77" w14:textId="77777777" w:rsidR="0001732A" w:rsidRDefault="00000000">
            <w:pPr>
              <w:pStyle w:val="TableContents"/>
            </w:pPr>
            <w:r>
              <w:t>Reason for Severity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D1E2E" w14:textId="77777777" w:rsidR="0001732A" w:rsidRDefault="00000000">
            <w:pPr>
              <w:pStyle w:val="TableContents"/>
            </w:pPr>
            <w:r>
              <w:t>High speed side collision, severe injury is likely.</w:t>
            </w:r>
          </w:p>
        </w:tc>
      </w:tr>
      <w:tr w:rsidR="0001732A" w14:paraId="17951D7D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00220" w14:textId="77777777" w:rsidR="0001732A" w:rsidRDefault="00000000">
            <w:pPr>
              <w:pStyle w:val="TableContents"/>
            </w:pPr>
            <w:r>
              <w:t>Reason for Exposure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5E66A8" w14:textId="77777777" w:rsidR="0001732A" w:rsidRDefault="00000000">
            <w:pPr>
              <w:pStyle w:val="TableContents"/>
            </w:pPr>
            <w:r>
              <w:t>Overtaking on a highway is relatively uncommon.</w:t>
            </w:r>
          </w:p>
        </w:tc>
      </w:tr>
      <w:tr w:rsidR="0001732A" w14:paraId="6779E346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9911CF" w14:textId="77777777" w:rsidR="0001732A" w:rsidRDefault="00000000">
            <w:pPr>
              <w:pStyle w:val="TableContents"/>
            </w:pPr>
            <w:r>
              <w:t>Reason for Controllability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D2463" w14:textId="77777777" w:rsidR="0001732A" w:rsidRDefault="00000000">
            <w:pPr>
              <w:pStyle w:val="TableContents"/>
            </w:pPr>
            <w:r>
              <w:t>The other driver should maintain speed when another vehicle is overtaking.</w:t>
            </w:r>
          </w:p>
        </w:tc>
      </w:tr>
    </w:tbl>
    <w:p w14:paraId="4A10D131" w14:textId="77777777" w:rsidR="0001732A" w:rsidRDefault="0001732A">
      <w:pPr>
        <w:pStyle w:val="Standard"/>
      </w:pPr>
    </w:p>
    <w:p w14:paraId="023619B3" w14:textId="7CE723AB" w:rsidR="0001732A" w:rsidRDefault="00000000">
      <w:pPr>
        <w:pStyle w:val="Standard"/>
      </w:pPr>
      <w:r>
        <w:t>Scenario 5 - Fault 2: No activat</w:t>
      </w:r>
      <w:r w:rsidR="00DB2A3F">
        <w:t>ion</w:t>
      </w:r>
      <w:r>
        <w:t xml:space="preserve"> when requested by driver</w:t>
      </w:r>
      <w:r>
        <w:tab/>
        <w:t>Driving on highway at night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5"/>
        <w:gridCol w:w="7307"/>
      </w:tblGrid>
      <w:tr w:rsidR="0001732A" w14:paraId="40AB5E6D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493C8" w14:textId="77777777" w:rsidR="0001732A" w:rsidRDefault="00000000">
            <w:pPr>
              <w:pStyle w:val="TableContents"/>
            </w:pPr>
            <w:r>
              <w:t>Consequence of fault</w:t>
            </w:r>
          </w:p>
        </w:tc>
        <w:tc>
          <w:tcPr>
            <w:tcW w:w="7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662DC" w14:textId="77777777" w:rsidR="0001732A" w:rsidRDefault="00000000">
            <w:pPr>
              <w:pStyle w:val="TableContents"/>
            </w:pPr>
            <w:r>
              <w:t>Vehicle behind doesn’t notice, collides at high speed.</w:t>
            </w:r>
          </w:p>
        </w:tc>
      </w:tr>
      <w:tr w:rsidR="0001732A" w14:paraId="305FEA51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524089" w14:textId="77777777" w:rsidR="0001732A" w:rsidRDefault="00000000">
            <w:pPr>
              <w:pStyle w:val="TableContents"/>
            </w:pPr>
            <w:r>
              <w:t>Reason for Severity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827F71" w14:textId="77777777" w:rsidR="0001732A" w:rsidRDefault="00000000">
            <w:pPr>
              <w:pStyle w:val="TableContents"/>
            </w:pPr>
            <w:r>
              <w:t>Vehicle collides with obstacles at high speed; severe injury is likely.</w:t>
            </w:r>
          </w:p>
        </w:tc>
      </w:tr>
      <w:tr w:rsidR="0001732A" w14:paraId="100062CC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CFE37" w14:textId="77777777" w:rsidR="0001732A" w:rsidRDefault="00000000">
            <w:pPr>
              <w:pStyle w:val="TableContents"/>
            </w:pPr>
            <w:r>
              <w:t>Reason for Exposure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16730" w14:textId="77777777" w:rsidR="0001732A" w:rsidRDefault="00000000">
            <w:pPr>
              <w:pStyle w:val="TableContents"/>
            </w:pPr>
            <w:r>
              <w:t>Many commutes involve driving at night on major roads.</w:t>
            </w:r>
          </w:p>
        </w:tc>
      </w:tr>
      <w:tr w:rsidR="0001732A" w14:paraId="799A8E57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AF516" w14:textId="77777777" w:rsidR="0001732A" w:rsidRDefault="00000000">
            <w:pPr>
              <w:pStyle w:val="TableContents"/>
            </w:pPr>
            <w:r>
              <w:t>Reason for Controllability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94A0C" w14:textId="77777777" w:rsidR="0001732A" w:rsidRDefault="00000000">
            <w:pPr>
              <w:pStyle w:val="TableContents"/>
            </w:pPr>
            <w:r>
              <w:t>Most drivers should be able to react to another vehicle braking safely.</w:t>
            </w:r>
          </w:p>
        </w:tc>
      </w:tr>
    </w:tbl>
    <w:p w14:paraId="39539398" w14:textId="77777777" w:rsidR="0001732A" w:rsidRDefault="0001732A">
      <w:pPr>
        <w:pStyle w:val="Standard"/>
      </w:pPr>
    </w:p>
    <w:p w14:paraId="56520EF3" w14:textId="10D851AC" w:rsidR="0001732A" w:rsidRDefault="00000000">
      <w:pPr>
        <w:pStyle w:val="Standard"/>
      </w:pPr>
      <w:r>
        <w:t>Scenario 6 - Fault 2: No activat</w:t>
      </w:r>
      <w:r w:rsidR="00DB2A3F">
        <w:t>ion</w:t>
      </w:r>
      <w:r>
        <w:t xml:space="preserve"> when requested by driver</w:t>
      </w:r>
      <w:r>
        <w:tab/>
        <w:t>Turning through an intersection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5"/>
        <w:gridCol w:w="7307"/>
      </w:tblGrid>
      <w:tr w:rsidR="0001732A" w14:paraId="23DCEE8D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46D3A" w14:textId="77777777" w:rsidR="0001732A" w:rsidRDefault="00000000">
            <w:pPr>
              <w:pStyle w:val="TableContents"/>
            </w:pPr>
            <w:r>
              <w:t>Consequence of fault</w:t>
            </w:r>
          </w:p>
        </w:tc>
        <w:tc>
          <w:tcPr>
            <w:tcW w:w="7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F0198" w14:textId="77777777" w:rsidR="0001732A" w:rsidRDefault="00000000">
            <w:pPr>
              <w:pStyle w:val="TableContents"/>
            </w:pPr>
            <w:r>
              <w:t>Oncoming vehicle assumes braking, proceeds through and collides.</w:t>
            </w:r>
          </w:p>
        </w:tc>
      </w:tr>
      <w:tr w:rsidR="0001732A" w14:paraId="1FA21013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851E4" w14:textId="77777777" w:rsidR="0001732A" w:rsidRDefault="00000000">
            <w:pPr>
              <w:pStyle w:val="TableContents"/>
            </w:pPr>
            <w:r>
              <w:t>Reason for Severity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2A7A48" w14:textId="77777777" w:rsidR="0001732A" w:rsidRDefault="00000000">
            <w:pPr>
              <w:pStyle w:val="TableContents"/>
            </w:pPr>
            <w:r>
              <w:t>Vehicles collide at high speed; severe injury is likely.</w:t>
            </w:r>
          </w:p>
        </w:tc>
      </w:tr>
      <w:tr w:rsidR="0001732A" w14:paraId="2D704825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F5C4E" w14:textId="77777777" w:rsidR="0001732A" w:rsidRDefault="00000000">
            <w:pPr>
              <w:pStyle w:val="TableContents"/>
            </w:pPr>
            <w:r>
              <w:t>Reason for Exposure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4E70B" w14:textId="14349B41" w:rsidR="0001732A" w:rsidRDefault="00DB2A3F">
            <w:pPr>
              <w:pStyle w:val="TableContents"/>
            </w:pPr>
            <w:r>
              <w:t>Vehicles turn through intersections every day.</w:t>
            </w:r>
          </w:p>
        </w:tc>
      </w:tr>
      <w:tr w:rsidR="0001732A" w14:paraId="2C3373E7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8C814B" w14:textId="77777777" w:rsidR="0001732A" w:rsidRDefault="00000000">
            <w:pPr>
              <w:pStyle w:val="TableContents"/>
            </w:pPr>
            <w:r>
              <w:t>Reason for Controllability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8E984" w14:textId="77777777" w:rsidR="0001732A" w:rsidRDefault="00000000">
            <w:pPr>
              <w:pStyle w:val="TableContents"/>
            </w:pPr>
            <w:r>
              <w:t>The driver has no knowledge of the malfunction.</w:t>
            </w:r>
          </w:p>
        </w:tc>
      </w:tr>
    </w:tbl>
    <w:p w14:paraId="4CF21DA3" w14:textId="77777777" w:rsidR="0001732A" w:rsidRDefault="0001732A">
      <w:pPr>
        <w:pStyle w:val="Standard"/>
      </w:pPr>
    </w:p>
    <w:p w14:paraId="7F67E34F" w14:textId="7C8ABA9F" w:rsidR="0001732A" w:rsidRDefault="00000000">
      <w:pPr>
        <w:pStyle w:val="Standard"/>
      </w:pPr>
      <w:r>
        <w:t>Scenario 7 - Fault 2: No activat</w:t>
      </w:r>
      <w:r w:rsidR="00DB2A3F">
        <w:t>ion</w:t>
      </w:r>
      <w:r>
        <w:t xml:space="preserve"> when requested by driver</w:t>
      </w:r>
      <w:r>
        <w:tab/>
        <w:t>Reversing at low speed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5"/>
        <w:gridCol w:w="7307"/>
      </w:tblGrid>
      <w:tr w:rsidR="0001732A" w14:paraId="60E89FDB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83985" w14:textId="77777777" w:rsidR="0001732A" w:rsidRDefault="00000000">
            <w:pPr>
              <w:pStyle w:val="TableContents"/>
            </w:pPr>
            <w:r>
              <w:t>Consequence of fault</w:t>
            </w:r>
          </w:p>
        </w:tc>
        <w:tc>
          <w:tcPr>
            <w:tcW w:w="7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38BD8" w14:textId="253D5DD7" w:rsidR="0001732A" w:rsidRDefault="00DB2A3F">
            <w:pPr>
              <w:pStyle w:val="TableContents"/>
            </w:pPr>
            <w:r>
              <w:t>A vehicle fails to perceive vehicle reversing, resulting in a collision.</w:t>
            </w:r>
          </w:p>
        </w:tc>
      </w:tr>
      <w:tr w:rsidR="0001732A" w14:paraId="4BBD78AD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96BD9" w14:textId="77777777" w:rsidR="0001732A" w:rsidRDefault="00000000">
            <w:pPr>
              <w:pStyle w:val="TableContents"/>
            </w:pPr>
            <w:r>
              <w:t>Reason for Severity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B5520" w14:textId="09D28871" w:rsidR="0001732A" w:rsidRDefault="00DB2A3F">
            <w:pPr>
              <w:pStyle w:val="TableContents"/>
            </w:pPr>
            <w:r>
              <w:t>If the vehicle is reversing onto a rural road, impact at high speed could cause serious injury, even if only the rear of the vehicle is impacted.</w:t>
            </w:r>
          </w:p>
        </w:tc>
      </w:tr>
      <w:tr w:rsidR="0001732A" w14:paraId="6B292E9D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B6CB3" w14:textId="77777777" w:rsidR="0001732A" w:rsidRDefault="00000000">
            <w:pPr>
              <w:pStyle w:val="TableContents"/>
            </w:pPr>
            <w:r>
              <w:t>Reason for Exposure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5DF6E" w14:textId="77777777" w:rsidR="0001732A" w:rsidRDefault="00000000">
            <w:pPr>
              <w:pStyle w:val="TableContents"/>
            </w:pPr>
            <w:r>
              <w:t>Vehicles reverse every day.</w:t>
            </w:r>
          </w:p>
        </w:tc>
      </w:tr>
      <w:tr w:rsidR="0001732A" w14:paraId="47819D51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E2AF5" w14:textId="77777777" w:rsidR="0001732A" w:rsidRDefault="00000000">
            <w:pPr>
              <w:pStyle w:val="TableContents"/>
            </w:pPr>
            <w:r>
              <w:t>Reason for Controllability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2BE77" w14:textId="5C7A8549" w:rsidR="0001732A" w:rsidRDefault="00DB2A3F">
            <w:pPr>
              <w:pStyle w:val="TableContents"/>
            </w:pPr>
            <w:r>
              <w:t>Drivers should be aware of their surroundings and not reversing when there is a possibility of a collision.</w:t>
            </w:r>
          </w:p>
        </w:tc>
      </w:tr>
    </w:tbl>
    <w:p w14:paraId="527D0E35" w14:textId="77777777" w:rsidR="0001732A" w:rsidRDefault="0001732A">
      <w:pPr>
        <w:pStyle w:val="Standard"/>
      </w:pPr>
    </w:p>
    <w:p w14:paraId="2296E2AB" w14:textId="77777777" w:rsidR="0001732A" w:rsidRDefault="00000000">
      <w:pPr>
        <w:pStyle w:val="Standard"/>
      </w:pPr>
      <w:r>
        <w:t>Scenario 8 - Fault 2: Not activate when requested by driver</w:t>
      </w:r>
      <w:r>
        <w:tab/>
        <w:t>Stopping at a crossing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5"/>
        <w:gridCol w:w="7307"/>
      </w:tblGrid>
      <w:tr w:rsidR="0001732A" w14:paraId="4F04F554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284AE" w14:textId="77777777" w:rsidR="0001732A" w:rsidRDefault="00000000">
            <w:pPr>
              <w:pStyle w:val="TableContents"/>
            </w:pPr>
            <w:r>
              <w:t>Consequence of fault</w:t>
            </w:r>
          </w:p>
        </w:tc>
        <w:tc>
          <w:tcPr>
            <w:tcW w:w="7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28B06C" w14:textId="581CF289" w:rsidR="0001732A" w:rsidRDefault="00DB2A3F">
            <w:pPr>
              <w:pStyle w:val="TableContents"/>
            </w:pPr>
            <w:r>
              <w:t>Vehicle behind believes the target vehicle is not slowing, resulting in a rear-end collision.</w:t>
            </w:r>
          </w:p>
        </w:tc>
      </w:tr>
      <w:tr w:rsidR="0001732A" w14:paraId="4D9E46D5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4660B" w14:textId="77777777" w:rsidR="0001732A" w:rsidRDefault="00000000">
            <w:pPr>
              <w:pStyle w:val="TableContents"/>
            </w:pPr>
            <w:r>
              <w:t>Reason for Severity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B7542" w14:textId="21533CDF" w:rsidR="0001732A" w:rsidRDefault="00DB2A3F">
            <w:pPr>
              <w:pStyle w:val="TableContents"/>
            </w:pPr>
            <w:r>
              <w:t>If the driver fails to perceive the slowing of the driver in front of them, they could collide at high-speed. Severe injury is likely.</w:t>
            </w:r>
          </w:p>
        </w:tc>
      </w:tr>
      <w:tr w:rsidR="0001732A" w14:paraId="6E804360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03BC2" w14:textId="77777777" w:rsidR="0001732A" w:rsidRDefault="00000000">
            <w:pPr>
              <w:pStyle w:val="TableContents"/>
            </w:pPr>
            <w:r>
              <w:t>Reason for Exposure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16E46" w14:textId="0520C8E1" w:rsidR="0001732A" w:rsidRDefault="00DB2A3F">
            <w:pPr>
              <w:pStyle w:val="TableContents"/>
            </w:pPr>
            <w:r>
              <w:t>Vehicles come to a stop at intersections every day.</w:t>
            </w:r>
          </w:p>
        </w:tc>
      </w:tr>
      <w:tr w:rsidR="00DB2A3F" w14:paraId="73980AEC" w14:textId="77777777">
        <w:tblPrEx>
          <w:tblCellMar>
            <w:top w:w="0" w:type="dxa"/>
            <w:bottom w:w="0" w:type="dxa"/>
          </w:tblCellMar>
        </w:tblPrEx>
        <w:tc>
          <w:tcPr>
            <w:tcW w:w="2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A5B2CF" w14:textId="77777777" w:rsidR="00DB2A3F" w:rsidRDefault="00DB2A3F" w:rsidP="00DB2A3F">
            <w:pPr>
              <w:pStyle w:val="TableContents"/>
            </w:pPr>
            <w:r>
              <w:t>Reason for Controllability</w:t>
            </w:r>
          </w:p>
        </w:tc>
        <w:tc>
          <w:tcPr>
            <w:tcW w:w="7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98FA1" w14:textId="764133B8" w:rsidR="00DB2A3F" w:rsidRDefault="00DB2A3F" w:rsidP="00DB2A3F">
            <w:pPr>
              <w:pStyle w:val="TableContents"/>
            </w:pPr>
            <w:r>
              <w:t>The driver has no knowledge of the malfunction</w:t>
            </w:r>
            <w:r>
              <w:t>, and if they brake suddenly then the driver behind them has less ability to react without the lights as an indicator.</w:t>
            </w:r>
          </w:p>
        </w:tc>
      </w:tr>
    </w:tbl>
    <w:p w14:paraId="2AE7EE41" w14:textId="77777777" w:rsidR="0001732A" w:rsidRDefault="0001732A">
      <w:pPr>
        <w:pStyle w:val="Standard"/>
      </w:pPr>
    </w:p>
    <w:p w14:paraId="1EAC0A75" w14:textId="77777777" w:rsidR="0001732A" w:rsidRDefault="0001732A">
      <w:pPr>
        <w:pStyle w:val="Standard"/>
      </w:pPr>
    </w:p>
    <w:sectPr w:rsidR="0001732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68E14" w14:textId="77777777" w:rsidR="00FD04BF" w:rsidRDefault="00FD04BF">
      <w:r>
        <w:separator/>
      </w:r>
    </w:p>
  </w:endnote>
  <w:endnote w:type="continuationSeparator" w:id="0">
    <w:p w14:paraId="041C2235" w14:textId="77777777" w:rsidR="00FD04BF" w:rsidRDefault="00FD0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00"/>
    <w:family w:val="roman"/>
    <w:pitch w:val="variable"/>
  </w:font>
  <w:font w:name="AR PL New Sung">
    <w:altName w:val="Calibri"/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258D5" w14:textId="77777777" w:rsidR="00FD04BF" w:rsidRDefault="00FD04BF">
      <w:r>
        <w:rPr>
          <w:color w:val="000000"/>
        </w:rPr>
        <w:separator/>
      </w:r>
    </w:p>
  </w:footnote>
  <w:footnote w:type="continuationSeparator" w:id="0">
    <w:p w14:paraId="08F888FA" w14:textId="77777777" w:rsidR="00FD04BF" w:rsidRDefault="00FD04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1732A"/>
    <w:rsid w:val="0001732A"/>
    <w:rsid w:val="0097600D"/>
    <w:rsid w:val="00DB2A3F"/>
    <w:rsid w:val="00FD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E6957"/>
  <w15:docId w15:val="{55F4D997-4B79-C74D-8651-8EBEE5FC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AR PL New Sung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Silver</cp:lastModifiedBy>
  <cp:revision>2</cp:revision>
  <dcterms:created xsi:type="dcterms:W3CDTF">2024-09-24T18:52:00Z</dcterms:created>
  <dcterms:modified xsi:type="dcterms:W3CDTF">2024-09-24T18:52:00Z</dcterms:modified>
</cp:coreProperties>
</file>